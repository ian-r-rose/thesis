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164618802"/>
    <w:bookmarkStart w:id="1" w:name="_MON_1226041225"/>
    <w:bookmarkStart w:id="2" w:name="_MON_1226044238"/>
    <w:bookmarkEnd w:id="0"/>
    <w:bookmarkEnd w:id="1"/>
    <w:bookmarkEnd w:id="2"/>
    <w:p w14:paraId="780AA58F" w14:textId="77777777" w:rsidR="006169D3" w:rsidRDefault="006169D3">
      <w:pPr>
        <w:framePr w:wrap="around" w:vAnchor="page" w:hAnchor="page" w:x="7489" w:y="1441"/>
        <w:rPr>
          <w:rFonts w:ascii="NewCenturySchlbk" w:hAnsi="NewCenturySchlbk"/>
        </w:rPr>
      </w:pPr>
      <w:r>
        <w:rPr>
          <w:rFonts w:ascii="NewCenturySchlbk" w:hAnsi="NewCenturySchlbk"/>
        </w:rPr>
        <w:object w:dxaOrig="3019" w:dyaOrig="3780" w14:anchorId="361E4A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66pt" o:ole="" fillcolor="window">
            <v:imagedata r:id="rId5" o:title="" cropbottom="13100f" cropright="3560f"/>
          </v:shape>
          <o:OLEObject Type="Embed" ProgID="Word.Picture.8" ShapeID="_x0000_i1025" DrawAspect="Content" ObjectID="_1529992376" r:id="rId6"/>
        </w:object>
      </w:r>
    </w:p>
    <w:p w14:paraId="4B7E57CF" w14:textId="77777777" w:rsidR="006169D3" w:rsidRDefault="006169D3">
      <w:pPr>
        <w:rPr>
          <w:rFonts w:ascii="Times New Roman" w:hAnsi="Times New Roman"/>
          <w:spacing w:val="16"/>
          <w:sz w:val="23"/>
        </w:rPr>
      </w:pPr>
      <w:r>
        <w:rPr>
          <w:rFonts w:ascii="Times New Roman" w:hAnsi="Times New Roman"/>
          <w:spacing w:val="16"/>
          <w:sz w:val="23"/>
        </w:rPr>
        <w:t>UNIVERSITY OF CALIFORNIA, BERKELEY</w:t>
      </w:r>
    </w:p>
    <w:p w14:paraId="48FB7997" w14:textId="77777777" w:rsidR="006169D3" w:rsidRDefault="006169D3">
      <w:pPr>
        <w:framePr w:w="2304" w:h="432" w:hRule="exact" w:wrap="around" w:vAnchor="text" w:hAnchor="page" w:x="8886" w:y="404"/>
        <w:pBdr>
          <w:top w:val="single" w:sz="6" w:space="4" w:color="auto"/>
          <w:bottom w:val="single" w:sz="6" w:space="4" w:color="auto"/>
        </w:pBdr>
        <w:spacing w:after="30"/>
        <w:jc w:val="right"/>
        <w:rPr>
          <w:rFonts w:ascii="NewCenturySchlbk" w:hAnsi="NewCenturySchlbk"/>
          <w:spacing w:val="8"/>
          <w:sz w:val="12"/>
        </w:rPr>
      </w:pPr>
      <w:r>
        <w:rPr>
          <w:rFonts w:ascii="Times New Roman" w:hAnsi="Times New Roman"/>
          <w:spacing w:val="8"/>
          <w:sz w:val="12"/>
        </w:rPr>
        <w:t>SANTA BARBARA  •  SANTA CRUZ</w:t>
      </w:r>
    </w:p>
    <w:p w14:paraId="72746414" w14:textId="77777777" w:rsidR="006169D3" w:rsidRDefault="006169D3">
      <w:pPr>
        <w:framePr w:w="2304" w:h="432" w:hRule="exact" w:wrap="around" w:vAnchor="text" w:hAnchor="page" w:x="8886" w:y="404"/>
        <w:spacing w:after="30"/>
        <w:rPr>
          <w:rFonts w:ascii="NewCenturySchlbk" w:hAnsi="NewCenturySchlbk"/>
          <w:spacing w:val="8"/>
          <w:sz w:val="11"/>
        </w:rPr>
      </w:pPr>
    </w:p>
    <w:p w14:paraId="76304561" w14:textId="77777777" w:rsidR="006169D3" w:rsidRDefault="006169D3">
      <w:pPr>
        <w:framePr w:w="6523" w:h="432" w:hRule="exact" w:wrap="around" w:vAnchor="text" w:hAnchor="margin" w:y="404"/>
        <w:pBdr>
          <w:top w:val="single" w:sz="6" w:space="4" w:color="auto"/>
          <w:bottom w:val="single" w:sz="6" w:space="4" w:color="auto"/>
        </w:pBdr>
        <w:rPr>
          <w:rFonts w:ascii="NewCenturySchlbk" w:hAnsi="NewCenturySchlbk"/>
          <w:spacing w:val="8"/>
          <w:sz w:val="12"/>
        </w:rPr>
      </w:pPr>
      <w:r>
        <w:rPr>
          <w:rFonts w:ascii="Times New Roman" w:hAnsi="Times New Roman"/>
          <w:spacing w:val="8"/>
          <w:sz w:val="12"/>
        </w:rPr>
        <w:t>BERKELEY  •  DAVIS  •  IRVINE  •  LOS ANGELES   •   RIVERSIDE   •   SAN DIEGO   •   SAN FRANCISCO</w:t>
      </w:r>
    </w:p>
    <w:p w14:paraId="34E28CA8" w14:textId="77777777" w:rsidR="006169D3" w:rsidRDefault="006169D3">
      <w:pPr>
        <w:framePr w:w="6523" w:h="432" w:hRule="exact" w:wrap="around" w:vAnchor="text" w:hAnchor="margin" w:y="404"/>
        <w:rPr>
          <w:rFonts w:ascii="NewCenturySchlbk" w:hAnsi="NewCenturySchlbk"/>
          <w:sz w:val="11"/>
        </w:rPr>
      </w:pPr>
    </w:p>
    <w:p w14:paraId="723ACA97" w14:textId="77777777" w:rsidR="006169D3" w:rsidRDefault="006169D3">
      <w:pPr>
        <w:spacing w:after="30"/>
        <w:rPr>
          <w:rFonts w:ascii="NewCenturySchlbk" w:hAnsi="NewCenturySchlbk"/>
          <w:sz w:val="28"/>
        </w:rPr>
      </w:pPr>
    </w:p>
    <w:p w14:paraId="547B0096" w14:textId="77777777" w:rsidR="006169D3" w:rsidRDefault="006169D3">
      <w:pPr>
        <w:rPr>
          <w:rFonts w:ascii="NewCenturySchlbk" w:hAnsi="NewCenturySchlbk"/>
        </w:rPr>
      </w:pPr>
    </w:p>
    <w:p w14:paraId="0DD24C8B" w14:textId="77777777" w:rsidR="006169D3" w:rsidRDefault="006169D3">
      <w:pPr>
        <w:ind w:right="90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Department of Earth and Planetary Science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</w:p>
    <w:p w14:paraId="57CF2000" w14:textId="77777777" w:rsidR="006169D3" w:rsidRDefault="006169D3">
      <w:pPr>
        <w:pStyle w:val="FootnoteText"/>
        <w:ind w:right="90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Berkeley, CA 94720-4767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</w:p>
    <w:p w14:paraId="400B7FFC" w14:textId="77777777" w:rsidR="006169D3" w:rsidRDefault="006169D3">
      <w:pPr>
        <w:pStyle w:val="FootnoteText"/>
        <w:ind w:right="900"/>
        <w:rPr>
          <w:rFonts w:ascii="Times New Roman" w:hAnsi="Times New Roman"/>
          <w:sz w:val="16"/>
        </w:rPr>
      </w:pPr>
    </w:p>
    <w:p w14:paraId="1439B42D" w14:textId="77777777" w:rsidR="006169D3" w:rsidRDefault="006169D3">
      <w:pPr>
        <w:pStyle w:val="FootnoteText"/>
        <w:ind w:right="900"/>
        <w:rPr>
          <w:rFonts w:ascii="Times New Roman" w:hAnsi="Times New Roman"/>
          <w:sz w:val="16"/>
        </w:rPr>
      </w:pPr>
    </w:p>
    <w:p w14:paraId="04C1DCB9" w14:textId="77777777" w:rsidR="006169D3" w:rsidRDefault="006169D3">
      <w:pPr>
        <w:pStyle w:val="FootnoteText"/>
        <w:ind w:right="900"/>
        <w:rPr>
          <w:rFonts w:ascii="Times New Roman" w:hAnsi="Times New Roman"/>
          <w:sz w:val="16"/>
        </w:rPr>
      </w:pPr>
    </w:p>
    <w:p w14:paraId="1C3D456E" w14:textId="77777777" w:rsidR="006169D3" w:rsidRDefault="00BC1159">
      <w:pPr>
        <w:pStyle w:val="FootnoteText"/>
        <w:ind w:right="9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July 14, 2016</w:t>
      </w:r>
    </w:p>
    <w:p w14:paraId="759D447B" w14:textId="77777777" w:rsidR="006169D3" w:rsidRDefault="006169D3">
      <w:pPr>
        <w:pStyle w:val="FootnoteText"/>
        <w:ind w:right="900"/>
        <w:rPr>
          <w:rFonts w:ascii="Times New Roman" w:hAnsi="Times New Roman"/>
          <w:sz w:val="24"/>
        </w:rPr>
      </w:pPr>
    </w:p>
    <w:p w14:paraId="2D591361" w14:textId="77777777" w:rsidR="006169D3" w:rsidRDefault="006169D3"/>
    <w:p w14:paraId="4D492AE8" w14:textId="77777777" w:rsidR="006169D3" w:rsidRDefault="00BC1159">
      <w:r>
        <w:t>Professor Susan Muller</w:t>
      </w:r>
    </w:p>
    <w:p w14:paraId="0AFFE8BE" w14:textId="77777777" w:rsidR="006169D3" w:rsidRDefault="00BC1159">
      <w:r>
        <w:t>Associate Dean of the Graduate Division</w:t>
      </w:r>
    </w:p>
    <w:p w14:paraId="16906810" w14:textId="77777777" w:rsidR="006169D3" w:rsidRDefault="00BC1159">
      <w:r>
        <w:t>318 Sproul Hall</w:t>
      </w:r>
    </w:p>
    <w:p w14:paraId="3CF4F9A4" w14:textId="77777777" w:rsidR="00BC1159" w:rsidRDefault="00BC1159">
      <w:r>
        <w:t>Berkeley, CA 94720</w:t>
      </w:r>
    </w:p>
    <w:p w14:paraId="1D19DB87" w14:textId="77777777" w:rsidR="00BC1159" w:rsidRDefault="00BC1159"/>
    <w:p w14:paraId="04078072" w14:textId="77777777" w:rsidR="006169D3" w:rsidRDefault="006169D3"/>
    <w:p w14:paraId="2ED743F2" w14:textId="77777777" w:rsidR="006169D3" w:rsidRDefault="006169D3"/>
    <w:p w14:paraId="13566D0A" w14:textId="77777777" w:rsidR="006169D3" w:rsidRDefault="00BC1159">
      <w:r>
        <w:t>Dear Professor Muller</w:t>
      </w:r>
      <w:r w:rsidR="006169D3">
        <w:t>,</w:t>
      </w:r>
    </w:p>
    <w:p w14:paraId="75A1CF1A" w14:textId="77777777" w:rsidR="006169D3" w:rsidRDefault="006169D3"/>
    <w:p w14:paraId="5B931AAB" w14:textId="576C721F" w:rsidR="006169D3" w:rsidRDefault="00BC1159">
      <w:r>
        <w:t>I am writing to confirm that graduate student Ian Rose (SID 17864617) is the first author and lead researcher on two manuscripts, which are currently under</w:t>
      </w:r>
      <w:r w:rsidR="005D2328">
        <w:t xml:space="preserve"> review at</w:t>
      </w:r>
      <w:r>
        <w:t xml:space="preserve"> the journal </w:t>
      </w:r>
      <w:r w:rsidRPr="00BC1159">
        <w:rPr>
          <w:i/>
        </w:rPr>
        <w:t>Physics of Earth and Planetary Interiors</w:t>
      </w:r>
      <w:r>
        <w:t xml:space="preserve">.  Ian’s contributions are both original and quite novel. </w:t>
      </w:r>
      <w:r w:rsidR="005D2328">
        <w:t>I enthusiastically support th</w:t>
      </w:r>
      <w:r w:rsidR="00A924D1">
        <w:t>e inclusion of  this work in his</w:t>
      </w:r>
      <w:bookmarkStart w:id="3" w:name="_GoBack"/>
      <w:bookmarkEnd w:id="3"/>
      <w:r>
        <w:t xml:space="preserve"> dissertation</w:t>
      </w:r>
      <w:r w:rsidR="005D2328">
        <w:t>.  My role as graduate supervisor was to oversee the research. Ian can rightly claim credit for the main ideas in this work.</w:t>
      </w:r>
    </w:p>
    <w:p w14:paraId="357306A3" w14:textId="77777777" w:rsidR="005D2328" w:rsidRDefault="005D2328"/>
    <w:p w14:paraId="18D26000" w14:textId="77777777" w:rsidR="006169D3" w:rsidRDefault="006169D3">
      <w:r>
        <w:t>Sincerely yours</w:t>
      </w:r>
    </w:p>
    <w:p w14:paraId="59B9B019" w14:textId="77777777" w:rsidR="006169D3" w:rsidRDefault="006169D3"/>
    <w:p w14:paraId="43A58F97" w14:textId="77777777" w:rsidR="006169D3" w:rsidRDefault="006169D3"/>
    <w:p w14:paraId="41826BE5" w14:textId="77777777" w:rsidR="006169D3" w:rsidRDefault="005D2328">
      <w:r>
        <w:rPr>
          <w:noProof/>
        </w:rPr>
        <w:drawing>
          <wp:inline distT="0" distB="0" distL="0" distR="0" wp14:anchorId="430FF51D" wp14:editId="563B3ACB">
            <wp:extent cx="2166268" cy="731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268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1A71" w14:textId="77777777" w:rsidR="006169D3" w:rsidRDefault="006169D3"/>
    <w:p w14:paraId="0B6D2A42" w14:textId="77777777" w:rsidR="006169D3" w:rsidRDefault="006169D3">
      <w:r>
        <w:t>Bruce Buffett</w:t>
      </w:r>
    </w:p>
    <w:p w14:paraId="75FAEB35" w14:textId="77777777" w:rsidR="006169D3" w:rsidRDefault="005D2328">
      <w:r>
        <w:t>Professor and Graduate Supervisor</w:t>
      </w:r>
    </w:p>
    <w:sectPr w:rsidR="006169D3">
      <w:pgSz w:w="12240" w:h="15840"/>
      <w:pgMar w:top="135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suff w:val="nothing"/>
      <w:lvlText w:val="%1)"/>
      <w:lvlJc w:val="left"/>
      <w:pPr>
        <w:ind w:left="360" w:hanging="360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>
    <w:nsid w:val="57BA516F"/>
    <w:multiLevelType w:val="hybridMultilevel"/>
    <w:tmpl w:val="C45C8A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AA"/>
    <w:rsid w:val="005D2328"/>
    <w:rsid w:val="006169D3"/>
    <w:rsid w:val="00A924D1"/>
    <w:rsid w:val="00AF7B3E"/>
    <w:rsid w:val="00BA0663"/>
    <w:rsid w:val="00BC1159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8829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1440" w:right="720"/>
    </w:pPr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8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PostScript">
    <w:name w:val="PostScript"/>
    <w:basedOn w:val="Normal"/>
    <w:next w:val="Normal"/>
    <w:rPr>
      <w:b/>
      <w:vanish/>
      <w:sz w:val="20"/>
    </w:rPr>
  </w:style>
  <w:style w:type="paragraph" w:styleId="BodyText2">
    <w:name w:val="Body Text 2"/>
    <w:basedOn w:val="Normal"/>
    <w:semiHidden/>
    <w:pPr>
      <w:ind w:firstLine="720"/>
      <w:jc w:val="both"/>
    </w:pPr>
    <w:rPr>
      <w:lang w:val="en-AU"/>
    </w:rPr>
  </w:style>
  <w:style w:type="paragraph" w:styleId="BodyTextIndent">
    <w:name w:val="Body Text Indent"/>
    <w:basedOn w:val="Normal"/>
    <w:semiHidden/>
    <w:pPr>
      <w:ind w:left="45"/>
    </w:pPr>
    <w:rPr>
      <w:rFonts w:ascii="Times New Roman" w:hAnsi="Times New Roman"/>
      <w:sz w:val="22"/>
      <w:szCs w:val="22"/>
    </w:rPr>
  </w:style>
  <w:style w:type="paragraph" w:styleId="BodyText">
    <w:name w:val="Body Text"/>
    <w:basedOn w:val="Normal"/>
    <w:semiHidden/>
    <w:pPr>
      <w:jc w:val="both"/>
    </w:pPr>
    <w:rPr>
      <w:rFonts w:ascii="Times New Roman" w:hAnsi="Times New Roman"/>
      <w:sz w:val="22"/>
      <w:szCs w:val="22"/>
    </w:rPr>
  </w:style>
  <w:style w:type="paragraph" w:customStyle="1" w:styleId="Text">
    <w:name w:val="Text"/>
    <w:basedOn w:val="Normal"/>
    <w:rPr>
      <w:rFonts w:eastAsia="Times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 Unicode MS" w:eastAsia="Arial Unicode MS" w:hAnsi="Times New Roman"/>
      <w:lang w:val="fr-FR" w:eastAsia="fr-FR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yperlink">
    <w:name w:val="Hyperlink"/>
    <w:semiHidden/>
    <w:rPr>
      <w:color w:val="0000FF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rFonts w:ascii="Times New Roman" w:hAnsi="Times New Roman"/>
      <w:sz w:val="20"/>
    </w:rPr>
  </w:style>
  <w:style w:type="character" w:customStyle="1" w:styleId="shorttext">
    <w:name w:val="short_tex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tif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TRUETYPE\WINWORD6\LHEADB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A:\TRUETYPE\WINWORD6\LHEADBMP.DOT</Template>
  <TotalTime>0</TotalTime>
  <Pages>1</Pages>
  <Words>143</Words>
  <Characters>819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UCB Letterhead TT</vt:lpstr>
    </vt:vector>
  </TitlesOfParts>
  <Company>UCB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UCB Letterhead TT</dc:title>
  <dc:subject/>
  <dc:creator>aorsini</dc:creator>
  <cp:keywords/>
  <dc:description>Using BMP UC Seal</dc:description>
  <cp:lastModifiedBy>Bruce Buffett</cp:lastModifiedBy>
  <cp:revision>3</cp:revision>
  <cp:lastPrinted>2013-05-24T21:40:00Z</cp:lastPrinted>
  <dcterms:created xsi:type="dcterms:W3CDTF">2016-07-14T16:06:00Z</dcterms:created>
  <dcterms:modified xsi:type="dcterms:W3CDTF">2016-07-14T16:06:00Z</dcterms:modified>
</cp:coreProperties>
</file>